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91428" w14:textId="6B0C2533" w:rsidR="005E4CE6" w:rsidRPr="007C78B6" w:rsidRDefault="007C78B6" w:rsidP="007C78B6">
      <w:pPr>
        <w:pStyle w:val="Header"/>
        <w:jc w:val="center"/>
        <w:rPr>
          <w:rFonts w:ascii="Century Gothic" w:hAnsi="Century Gothic" w:cs="Arial"/>
          <w:b/>
          <w:noProof/>
          <w:sz w:val="36"/>
          <w:szCs w:val="36"/>
        </w:rPr>
      </w:pPr>
      <w:r w:rsidRPr="007C78B6">
        <w:rPr>
          <w:rFonts w:ascii="Century Gothic" w:hAnsi="Century Gothic" w:cs="Arial"/>
          <w:b/>
          <w:noProof/>
          <w:sz w:val="36"/>
          <w:szCs w:val="36"/>
        </w:rPr>
        <w:t>KoTDA Resource Center Test Case Planning and Execution</w:t>
      </w:r>
    </w:p>
    <w:p w14:paraId="4BFC102F" w14:textId="77777777" w:rsidR="007C78B6" w:rsidRDefault="007C78B6" w:rsidP="007C78B6">
      <w:pPr>
        <w:pStyle w:val="Header"/>
        <w:jc w:val="center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6070DD6" w14:textId="77777777" w:rsidR="00764502" w:rsidRPr="00705A35" w:rsidRDefault="00764502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8"/>
          <w:szCs w:val="20"/>
        </w:rPr>
      </w:pPr>
    </w:p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705A35" w:rsidRPr="00705A35" w14:paraId="75335F8E" w14:textId="77777777" w:rsidTr="00705A35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A9347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0B7AE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8F33A1F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6097BAC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A491A" w14:textId="77777777" w:rsidR="00705A35" w:rsidRPr="00705A3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705A35" w:rsidRPr="00705A35" w14:paraId="3BC56156" w14:textId="77777777" w:rsidTr="00705A35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EE5C731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60177F56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07CEC99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38D61B4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1EA121A" w14:textId="77777777" w:rsidR="00705A35" w:rsidRPr="00705A35" w:rsidRDefault="00705A35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35AA4E8E" w14:textId="77777777" w:rsidTr="00705A35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E33FDAE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B97C318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824431E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F8FBE" w14:textId="77777777" w:rsidR="00705A35" w:rsidRPr="00705A3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705A35" w:rsidRPr="00705A35" w14:paraId="7ED93FBF" w14:textId="77777777" w:rsidTr="00705A35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19471F4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6E48BB7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8D09870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574D9ED" w14:textId="77777777" w:rsidR="00705A35" w:rsidRPr="00705A35" w:rsidRDefault="00705A35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231176B1" w14:textId="77777777" w:rsidTr="00705A35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F7CBE" w14:textId="77777777" w:rsidR="00705A35" w:rsidRPr="00705A35" w:rsidRDefault="00705A35" w:rsidP="00705A3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705A35" w:rsidRPr="00705A35" w14:paraId="22F90739" w14:textId="77777777" w:rsidTr="00705A35">
        <w:trPr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32CE7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E9A7F" w14:textId="77777777" w:rsidR="00705A35" w:rsidRPr="00705A35" w:rsidRDefault="00705A35" w:rsidP="00705A3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9C84A" w14:textId="77777777" w:rsidR="00705A35" w:rsidRPr="00705A35" w:rsidRDefault="00705A35" w:rsidP="00705A3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583AA" w14:textId="77777777" w:rsidR="00705A35" w:rsidRPr="00705A35" w:rsidRDefault="00705A35" w:rsidP="00705A35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CONTROL</w:t>
            </w:r>
          </w:p>
        </w:tc>
      </w:tr>
      <w:tr w:rsidR="00705A35" w:rsidRPr="00705A35" w14:paraId="664C2E47" w14:textId="77777777" w:rsidTr="00705A35">
        <w:trPr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696CFED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2B3961C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E926FEF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2DD13C5" w14:textId="77777777" w:rsidR="00705A35" w:rsidRPr="00705A35" w:rsidRDefault="00705A35" w:rsidP="00705A35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52B96BBC" w14:textId="77777777" w:rsidTr="00705A35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3983F19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705A35" w:rsidRPr="00705A35" w14:paraId="0FEAEF85" w14:textId="77777777" w:rsidTr="00705A35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2E66FA58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3F9EBCCA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47BD5B69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4668B6AB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3A348AB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0CB9C0EF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4D2B4460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705A35" w:rsidRPr="00705A35" w14:paraId="020382F5" w14:textId="77777777" w:rsidTr="00705A3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2F37039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025094F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7E2E3ED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64EFF32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FA103FF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F231784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04A008B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0BE077D9" w14:textId="77777777" w:rsidTr="00705A3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BC395CB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9566DB4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3BB84E3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BE59A8F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2672C3A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B188377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6783044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532C1D53" w14:textId="77777777" w:rsidTr="00705A3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D627CD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65B7EF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F21F103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427FDE5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D441322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79ECA21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BD3879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639D701E" w14:textId="77777777" w:rsidTr="00705A3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E6DC8CD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4BD548A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E60F378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8692B6B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5B3862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32D8D28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8D2A5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088E3261" w14:textId="77777777" w:rsidTr="00705A3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9E3110E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7121DFB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D14DC21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44DD5CD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90FDDF5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0C2DA98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E48C3D9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199B065D" w14:textId="77777777" w:rsidTr="00705A3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22F5ED9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E5679BA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688DF09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BE14FE2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DC2755A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81CFF3F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B78EFF9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C78B6" w:rsidRPr="00705A35" w14:paraId="4316226B" w14:textId="77777777" w:rsidTr="00705A3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31FFC44A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3C1A1EF4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512248D6" w14:textId="77777777" w:rsidR="007C78B6" w:rsidRPr="00705A35" w:rsidRDefault="007C78B6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B511D8C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61E75B99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03B1F153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C83B07A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C78B6" w:rsidRPr="00705A35" w14:paraId="1EA13B86" w14:textId="77777777" w:rsidTr="00705A3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4285C54E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20EF194E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0FAA8242" w14:textId="77777777" w:rsidR="007C78B6" w:rsidRPr="00705A35" w:rsidRDefault="007C78B6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B53C4F1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77B71668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45E39136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646A127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C78B6" w:rsidRPr="00705A35" w14:paraId="30F341C8" w14:textId="77777777" w:rsidTr="00705A3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163B2014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754A5D87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40F30213" w14:textId="77777777" w:rsidR="007C78B6" w:rsidRPr="00705A35" w:rsidRDefault="007C78B6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5A35A75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26D22641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671246BB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3059D6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C78B6" w:rsidRPr="00705A35" w14:paraId="013C214D" w14:textId="77777777" w:rsidTr="00705A3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25AB6BDD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3C55B99A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3FBE2B40" w14:textId="77777777" w:rsidR="007C78B6" w:rsidRPr="00705A35" w:rsidRDefault="007C78B6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D8E1C13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4FD7FF56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2C6B5897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D32643C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C78B6" w:rsidRPr="00705A35" w14:paraId="15C3D7DB" w14:textId="77777777" w:rsidTr="00705A3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5D2276FD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0E3BA38D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20FE1152" w14:textId="77777777" w:rsidR="007C78B6" w:rsidRPr="00705A35" w:rsidRDefault="007C78B6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EB3A00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541CE937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742BCD4D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F6FF982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05A35" w:rsidRPr="00705A35" w14:paraId="098DDF99" w14:textId="77777777" w:rsidTr="00705A3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B4FEEA1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4829650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0CD76C5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523935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E6997B1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3ED61CD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4CDE318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77155622" w14:textId="77777777" w:rsidTr="007C78B6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2C795D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DCB7DB1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2A1D86C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F8A15D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E536FD5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1F632BE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D05803D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C78B6" w:rsidRPr="00705A35" w14:paraId="6DEA9AD5" w14:textId="77777777" w:rsidTr="00705A3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7D563618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6F662682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3CE049BB" w14:textId="77777777" w:rsidR="007C78B6" w:rsidRPr="00705A35" w:rsidRDefault="007C78B6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3795232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6052F1AC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690E4573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38B312E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C78B6" w:rsidRPr="00705A35" w14:paraId="41CB61A6" w14:textId="77777777" w:rsidTr="00705A3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5FF461FD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3D6005D8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27CD0EA1" w14:textId="77777777" w:rsidR="007C78B6" w:rsidRPr="00705A35" w:rsidRDefault="007C78B6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0B70431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08288D24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16BB608B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D7377E5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C78B6" w:rsidRPr="00705A35" w14:paraId="58F666FD" w14:textId="77777777" w:rsidTr="00705A3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2C3E9257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7780DDDB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25CC1AFD" w14:textId="77777777" w:rsidR="007C78B6" w:rsidRPr="00705A35" w:rsidRDefault="007C78B6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2341C47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442D8465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213CDDCD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715C369" w14:textId="77777777" w:rsidR="007C78B6" w:rsidRPr="00705A35" w:rsidRDefault="007C78B6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08965C7A" w14:textId="77777777" w:rsidR="00705A35" w:rsidRDefault="00705A35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  <w:sectPr w:rsidR="00705A35" w:rsidSect="004C4EA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360" w:right="360" w:bottom="360" w:left="486" w:header="720" w:footer="720" w:gutter="0"/>
          <w:cols w:space="720"/>
          <w:docGrid w:linePitch="360"/>
        </w:sectPr>
      </w:pPr>
    </w:p>
    <w:p w14:paraId="186AFED9" w14:textId="77777777" w:rsidR="000732A0" w:rsidRPr="00491059" w:rsidRDefault="000732A0" w:rsidP="003C6211"/>
    <w:sectPr w:rsidR="000732A0" w:rsidRPr="00491059" w:rsidSect="00C51350">
      <w:pgSz w:w="12240" w:h="15840"/>
      <w:pgMar w:top="486" w:right="441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C4A24" w14:textId="77777777" w:rsidR="006D428B" w:rsidRDefault="006D428B" w:rsidP="00B01A05">
      <w:r>
        <w:separator/>
      </w:r>
    </w:p>
  </w:endnote>
  <w:endnote w:type="continuationSeparator" w:id="0">
    <w:p w14:paraId="1BF80D92" w14:textId="77777777" w:rsidR="006D428B" w:rsidRDefault="006D428B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B3B7F" w14:textId="77777777" w:rsidR="00670745" w:rsidRDefault="006707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BABB2" w14:textId="77777777" w:rsidR="00670745" w:rsidRDefault="006707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7B485" w14:textId="77777777" w:rsidR="00670745" w:rsidRDefault="006707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4DA6B" w14:textId="77777777" w:rsidR="006D428B" w:rsidRDefault="006D428B" w:rsidP="00B01A05">
      <w:r>
        <w:separator/>
      </w:r>
    </w:p>
  </w:footnote>
  <w:footnote w:type="continuationSeparator" w:id="0">
    <w:p w14:paraId="51757490" w14:textId="77777777" w:rsidR="006D428B" w:rsidRDefault="006D428B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EECBC" w14:textId="77777777" w:rsidR="00670745" w:rsidRDefault="006707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18D8B" w14:textId="77777777" w:rsidR="00670745" w:rsidRDefault="006707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95CE9" w14:textId="77777777" w:rsidR="00670745" w:rsidRDefault="006707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B6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A7AEF"/>
    <w:rsid w:val="000B31AF"/>
    <w:rsid w:val="000B7C36"/>
    <w:rsid w:val="000C1664"/>
    <w:rsid w:val="000C2B36"/>
    <w:rsid w:val="000C5AA8"/>
    <w:rsid w:val="000D7167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7BF0"/>
    <w:rsid w:val="001C4AE1"/>
    <w:rsid w:val="001D0184"/>
    <w:rsid w:val="001E6E07"/>
    <w:rsid w:val="001F2768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4C0D"/>
    <w:rsid w:val="002A3CCC"/>
    <w:rsid w:val="002B44C0"/>
    <w:rsid w:val="002D4552"/>
    <w:rsid w:val="002E389F"/>
    <w:rsid w:val="002F0105"/>
    <w:rsid w:val="002F2BD7"/>
    <w:rsid w:val="00350115"/>
    <w:rsid w:val="003566B4"/>
    <w:rsid w:val="00384D6E"/>
    <w:rsid w:val="00384D8F"/>
    <w:rsid w:val="00385F26"/>
    <w:rsid w:val="003A25E1"/>
    <w:rsid w:val="003A5B09"/>
    <w:rsid w:val="003C0DBC"/>
    <w:rsid w:val="003C1D9E"/>
    <w:rsid w:val="003C3A1F"/>
    <w:rsid w:val="003C6211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326B5"/>
    <w:rsid w:val="00464788"/>
    <w:rsid w:val="00474ED0"/>
    <w:rsid w:val="00485F48"/>
    <w:rsid w:val="00492C36"/>
    <w:rsid w:val="004961C2"/>
    <w:rsid w:val="00497160"/>
    <w:rsid w:val="00497AB5"/>
    <w:rsid w:val="004B21E8"/>
    <w:rsid w:val="004B6908"/>
    <w:rsid w:val="004C19F3"/>
    <w:rsid w:val="004C4EA9"/>
    <w:rsid w:val="004D53F9"/>
    <w:rsid w:val="004D5595"/>
    <w:rsid w:val="00503EBA"/>
    <w:rsid w:val="005109C3"/>
    <w:rsid w:val="00517F69"/>
    <w:rsid w:val="00535276"/>
    <w:rsid w:val="00542511"/>
    <w:rsid w:val="00551B20"/>
    <w:rsid w:val="00556DD9"/>
    <w:rsid w:val="005620D4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22259"/>
    <w:rsid w:val="0062450E"/>
    <w:rsid w:val="006568B4"/>
    <w:rsid w:val="00661B73"/>
    <w:rsid w:val="00665F5E"/>
    <w:rsid w:val="00666C1E"/>
    <w:rsid w:val="00670745"/>
    <w:rsid w:val="00673098"/>
    <w:rsid w:val="00673A28"/>
    <w:rsid w:val="00692B64"/>
    <w:rsid w:val="006C620E"/>
    <w:rsid w:val="006C6A0C"/>
    <w:rsid w:val="006C70FB"/>
    <w:rsid w:val="006D428B"/>
    <w:rsid w:val="006F5384"/>
    <w:rsid w:val="006F5DD9"/>
    <w:rsid w:val="00702DDD"/>
    <w:rsid w:val="00705A35"/>
    <w:rsid w:val="00706669"/>
    <w:rsid w:val="00712488"/>
    <w:rsid w:val="00716677"/>
    <w:rsid w:val="00717895"/>
    <w:rsid w:val="0073139E"/>
    <w:rsid w:val="00750BF6"/>
    <w:rsid w:val="00761512"/>
    <w:rsid w:val="00762989"/>
    <w:rsid w:val="00763525"/>
    <w:rsid w:val="00764502"/>
    <w:rsid w:val="007666D0"/>
    <w:rsid w:val="007772D3"/>
    <w:rsid w:val="00781CE1"/>
    <w:rsid w:val="00782BD5"/>
    <w:rsid w:val="007872BC"/>
    <w:rsid w:val="007C552F"/>
    <w:rsid w:val="007C78B6"/>
    <w:rsid w:val="007F70A6"/>
    <w:rsid w:val="00801BF2"/>
    <w:rsid w:val="008044A7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5C9F"/>
    <w:rsid w:val="008A7F1D"/>
    <w:rsid w:val="008C21E7"/>
    <w:rsid w:val="008C3F16"/>
    <w:rsid w:val="008D3809"/>
    <w:rsid w:val="008D4662"/>
    <w:rsid w:val="008E51F2"/>
    <w:rsid w:val="008E7484"/>
    <w:rsid w:val="008F30DF"/>
    <w:rsid w:val="009014B6"/>
    <w:rsid w:val="0091097D"/>
    <w:rsid w:val="009168B2"/>
    <w:rsid w:val="00920119"/>
    <w:rsid w:val="00931BAD"/>
    <w:rsid w:val="00935687"/>
    <w:rsid w:val="00937B38"/>
    <w:rsid w:val="00944B44"/>
    <w:rsid w:val="009533A9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44D5"/>
    <w:rsid w:val="00A113A9"/>
    <w:rsid w:val="00A1634E"/>
    <w:rsid w:val="00A17074"/>
    <w:rsid w:val="00A40022"/>
    <w:rsid w:val="00A400B6"/>
    <w:rsid w:val="00A5039D"/>
    <w:rsid w:val="00A72289"/>
    <w:rsid w:val="00AB30F3"/>
    <w:rsid w:val="00AC1FED"/>
    <w:rsid w:val="00AC6CDB"/>
    <w:rsid w:val="00AE2E12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753BF"/>
    <w:rsid w:val="00B90509"/>
    <w:rsid w:val="00B936F0"/>
    <w:rsid w:val="00BB0C36"/>
    <w:rsid w:val="00BB46C1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2CF8"/>
    <w:rsid w:val="00C2642F"/>
    <w:rsid w:val="00C3097C"/>
    <w:rsid w:val="00C45C77"/>
    <w:rsid w:val="00C51350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A64DD"/>
    <w:rsid w:val="00CA6D0B"/>
    <w:rsid w:val="00CA7E3F"/>
    <w:rsid w:val="00CE6E7E"/>
    <w:rsid w:val="00CF53DC"/>
    <w:rsid w:val="00D20D28"/>
    <w:rsid w:val="00D404D2"/>
    <w:rsid w:val="00D5017B"/>
    <w:rsid w:val="00D82800"/>
    <w:rsid w:val="00D8314E"/>
    <w:rsid w:val="00DB74D0"/>
    <w:rsid w:val="00DC1026"/>
    <w:rsid w:val="00DE6C8B"/>
    <w:rsid w:val="00DF00E4"/>
    <w:rsid w:val="00DF2717"/>
    <w:rsid w:val="00DF38D0"/>
    <w:rsid w:val="00DF5617"/>
    <w:rsid w:val="00E03853"/>
    <w:rsid w:val="00E10201"/>
    <w:rsid w:val="00E26AB8"/>
    <w:rsid w:val="00E75D3C"/>
    <w:rsid w:val="00E848DC"/>
    <w:rsid w:val="00E92AE7"/>
    <w:rsid w:val="00EB3A97"/>
    <w:rsid w:val="00EB6A86"/>
    <w:rsid w:val="00EC210E"/>
    <w:rsid w:val="00ED74C1"/>
    <w:rsid w:val="00EE0AF4"/>
    <w:rsid w:val="00F030B9"/>
    <w:rsid w:val="00F071FB"/>
    <w:rsid w:val="00F157D7"/>
    <w:rsid w:val="00F17080"/>
    <w:rsid w:val="00F36F1D"/>
    <w:rsid w:val="00F54105"/>
    <w:rsid w:val="00F745D8"/>
    <w:rsid w:val="00F82797"/>
    <w:rsid w:val="00F918B4"/>
    <w:rsid w:val="00FB170C"/>
    <w:rsid w:val="00FB42FA"/>
    <w:rsid w:val="00FB7A3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C5936"/>
  <w14:defaultImageDpi w14:val="32767"/>
  <w15:chartTrackingRefBased/>
  <w15:docId w15:val="{EA6CC97D-4046-486E-8E9D-6D0A1054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DefaultParagraphFon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holas%20Karimi\Pictures\IC-Test-Case-Planning-and-Execution-Template-10549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FB505DE-7366-4F2F-82E7-82F75B855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IC-Test-Case-Planning-and-Execution-Template-10549_WORD.dotx</Template>
  <TotalTime>8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Karimi</dc:creator>
  <cp:keywords/>
  <dc:description/>
  <cp:lastModifiedBy>Nicholas Karimi</cp:lastModifiedBy>
  <cp:revision>2</cp:revision>
  <cp:lastPrinted>2021-06-28T12:29:00Z</cp:lastPrinted>
  <dcterms:created xsi:type="dcterms:W3CDTF">2021-06-28T12:25:00Z</dcterms:created>
  <dcterms:modified xsi:type="dcterms:W3CDTF">2021-07-23T07:56:00Z</dcterms:modified>
</cp:coreProperties>
</file>